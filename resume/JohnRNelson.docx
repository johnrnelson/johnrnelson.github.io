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4F221" w14:textId="77777777" w:rsidR="00816216" w:rsidRDefault="0075620D" w:rsidP="00141A4C">
      <w:pPr>
        <w:pStyle w:val="Title"/>
      </w:pPr>
      <w:r>
        <w:t>John R Nelson</w:t>
      </w:r>
    </w:p>
    <w:p w14:paraId="0829AB0B" w14:textId="2180DBFE" w:rsidR="006270A9" w:rsidRDefault="00342741" w:rsidP="00141A4C">
      <w:pPr>
        <w:pStyle w:val="Heading1"/>
      </w:pPr>
      <w:r>
        <w:t>Summary</w:t>
      </w:r>
    </w:p>
    <w:p w14:paraId="7B4F32A7" w14:textId="3DF4C197" w:rsidR="006270A9" w:rsidRDefault="00342741" w:rsidP="002847D9">
      <w:r>
        <w:t>I have over 20 years</w:t>
      </w:r>
      <w:r w:rsidR="001D54FA">
        <w:t xml:space="preserve"> of</w:t>
      </w:r>
      <w:r>
        <w:t xml:space="preserve"> experience writing code and engineering software solutions. My goal is to join a team to build software for clients and servers using standard practices and patterns.</w:t>
      </w:r>
    </w:p>
    <w:sdt>
      <w:sdtPr>
        <w:alias w:val="Experience:"/>
        <w:tag w:val="Experience:"/>
        <w:id w:val="171684534"/>
        <w:placeholder>
          <w:docPart w:val="A564813F5B976849B692F4C618E35F1A"/>
        </w:placeholder>
        <w:temporary/>
        <w:showingPlcHdr/>
        <w15:appearance w15:val="hidden"/>
      </w:sdtPr>
      <w:sdtEndPr/>
      <w:sdtContent>
        <w:p w14:paraId="285733F2" w14:textId="77777777" w:rsidR="006270A9" w:rsidRDefault="009D5933">
          <w:pPr>
            <w:pStyle w:val="Heading1"/>
          </w:pPr>
          <w:r>
            <w:t>Experience</w:t>
          </w:r>
        </w:p>
      </w:sdtContent>
    </w:sdt>
    <w:p w14:paraId="34708762" w14:textId="4619C5C9" w:rsidR="006270A9" w:rsidRDefault="00F24CD7">
      <w:pPr>
        <w:pStyle w:val="Heading2"/>
      </w:pPr>
      <w:r w:rsidRPr="00F24CD7">
        <w:t>Partner / Owner</w:t>
      </w:r>
      <w:r w:rsidR="009D5933">
        <w:t> | </w:t>
      </w:r>
      <w:r w:rsidRPr="00F24CD7">
        <w:t>TEKTOLOGY LLC</w:t>
      </w:r>
      <w:r w:rsidR="009D5933">
        <w:t> | </w:t>
      </w:r>
      <w:r w:rsidRPr="00F24CD7">
        <w:t>201</w:t>
      </w:r>
      <w:r w:rsidR="00D17CB8">
        <w:t>3</w:t>
      </w:r>
      <w:r w:rsidRPr="00F24CD7">
        <w:t>-</w:t>
      </w:r>
      <w:r w:rsidR="00363C10">
        <w:t>*</w:t>
      </w:r>
    </w:p>
    <w:p w14:paraId="5C06847B" w14:textId="77777777" w:rsidR="006270A9" w:rsidRDefault="00F24CD7">
      <w:pPr>
        <w:pStyle w:val="ListBullet"/>
      </w:pPr>
      <w:r w:rsidRPr="00F24CD7">
        <w:t>Design, code, debug, and publish custom applications for clients.</w:t>
      </w:r>
    </w:p>
    <w:p w14:paraId="01154046" w14:textId="77777777" w:rsidR="00F24CD7" w:rsidRDefault="00F24CD7">
      <w:pPr>
        <w:pStyle w:val="ListBullet"/>
      </w:pPr>
      <w:r w:rsidRPr="00F24CD7">
        <w:t>Product development and proof of concepts.</w:t>
      </w:r>
    </w:p>
    <w:p w14:paraId="274F6BE3" w14:textId="77777777" w:rsidR="006270A9" w:rsidRDefault="00F24CD7">
      <w:pPr>
        <w:pStyle w:val="Heading2"/>
      </w:pPr>
      <w:r w:rsidRPr="00F24CD7">
        <w:t>Senior Manager Software Architect</w:t>
      </w:r>
      <w:r w:rsidR="009D5933">
        <w:t> | </w:t>
      </w:r>
      <w:r w:rsidRPr="00F24CD7">
        <w:t>LifePoint Hospitals</w:t>
      </w:r>
      <w:r w:rsidR="009D5933">
        <w:t> | </w:t>
      </w:r>
      <w:r w:rsidRPr="00F24CD7">
        <w:t>2006-2013</w:t>
      </w:r>
    </w:p>
    <w:p w14:paraId="2CEAAE9F" w14:textId="77777777" w:rsidR="001B29CF" w:rsidRDefault="00F24CD7" w:rsidP="00F24CD7">
      <w:pPr>
        <w:pStyle w:val="ListBullet"/>
      </w:pPr>
      <w:r>
        <w:t>Design, code, debug, and publish Enterprise class framework for internally developed applications.</w:t>
      </w:r>
    </w:p>
    <w:p w14:paraId="4239CFDB" w14:textId="77777777" w:rsidR="00F24CD7" w:rsidRDefault="00F24CD7" w:rsidP="00973469">
      <w:pPr>
        <w:pStyle w:val="ListBullet"/>
      </w:pPr>
      <w:r>
        <w:t>Create business driven software for collecting, reporting, and automating</w:t>
      </w:r>
      <w:r w:rsidR="00F01884">
        <w:t xml:space="preserve"> </w:t>
      </w:r>
      <w:r>
        <w:t>information using classic client/server, n-Tier, web applications, command line tools and utilities.</w:t>
      </w:r>
    </w:p>
    <w:p w14:paraId="3EE7EEB2" w14:textId="77777777" w:rsidR="00F01884" w:rsidRDefault="00F01884" w:rsidP="00F01884">
      <w:pPr>
        <w:pStyle w:val="ListBullet"/>
      </w:pPr>
      <w:r>
        <w:t>Build software development standards and guidelines for well written applications using modern design patterns and common-sense strategy. Encourage proper software engineering practices while leading by example and practicing appropriate engineering discipline.</w:t>
      </w:r>
    </w:p>
    <w:p w14:paraId="62BCF4A2" w14:textId="77777777" w:rsidR="00F24CD7" w:rsidRDefault="00F01884" w:rsidP="00F24CD7">
      <w:pPr>
        <w:pStyle w:val="Heading2"/>
      </w:pPr>
      <w:r w:rsidRPr="00F01884">
        <w:t>Software Engineer</w:t>
      </w:r>
      <w:r w:rsidR="00F24CD7">
        <w:t> | </w:t>
      </w:r>
      <w:r w:rsidRPr="00F01884">
        <w:t>Jackson Automotive Group</w:t>
      </w:r>
      <w:r w:rsidR="00F24CD7">
        <w:t> | </w:t>
      </w:r>
      <w:r w:rsidRPr="00F01884">
        <w:t>2006-2006</w:t>
      </w:r>
    </w:p>
    <w:p w14:paraId="0601E01E" w14:textId="77777777" w:rsidR="00F24CD7" w:rsidRDefault="00F01884" w:rsidP="00F01884">
      <w:pPr>
        <w:pStyle w:val="ListBullet"/>
      </w:pPr>
      <w:r>
        <w:t>Create public internet web site with Microsoft SQL Server backend to allow vehicle inventory to be displayed and managed.</w:t>
      </w:r>
    </w:p>
    <w:p w14:paraId="10FF9CA4" w14:textId="77777777" w:rsidR="00F01884" w:rsidRDefault="00F01884" w:rsidP="00F01884">
      <w:pPr>
        <w:pStyle w:val="ListBullet"/>
      </w:pPr>
      <w:r>
        <w:t>Create admin application to modify the inventory list and site data while also processing uploaded images to display on web site.</w:t>
      </w:r>
    </w:p>
    <w:p w14:paraId="39290CD4" w14:textId="77777777" w:rsidR="00F24CD7" w:rsidRDefault="00F01884" w:rsidP="00F24CD7">
      <w:pPr>
        <w:pStyle w:val="Heading2"/>
      </w:pPr>
      <w:r w:rsidRPr="00F01884">
        <w:t>Software Engineer / Contractor</w:t>
      </w:r>
      <w:r w:rsidR="00F24CD7">
        <w:t> | </w:t>
      </w:r>
      <w:r w:rsidRPr="00F01884">
        <w:t>HCA/CPI</w:t>
      </w:r>
      <w:r w:rsidR="00F24CD7">
        <w:t> | </w:t>
      </w:r>
      <w:r w:rsidRPr="00F01884">
        <w:t>2005-2006</w:t>
      </w:r>
    </w:p>
    <w:p w14:paraId="76DE0544" w14:textId="77777777" w:rsidR="00F24CD7" w:rsidRDefault="00F01884" w:rsidP="006F123E">
      <w:pPr>
        <w:pStyle w:val="ListBullet"/>
      </w:pPr>
      <w:r>
        <w:t>Support team development of company intranet Web Applications for online Tax Management</w:t>
      </w:r>
    </w:p>
    <w:p w14:paraId="3E7D0341" w14:textId="77777777" w:rsidR="00F01884" w:rsidRDefault="00F01884" w:rsidP="00F01884">
      <w:pPr>
        <w:pStyle w:val="Heading2"/>
      </w:pPr>
      <w:r w:rsidRPr="00F01884">
        <w:t>Software Engineer / Contractor</w:t>
      </w:r>
      <w:r>
        <w:t> | </w:t>
      </w:r>
      <w:r w:rsidRPr="00F01884">
        <w:t>Boswell Consulting</w:t>
      </w:r>
      <w:r>
        <w:t> | </w:t>
      </w:r>
      <w:r w:rsidRPr="00F01884">
        <w:t>2005-2005</w:t>
      </w:r>
    </w:p>
    <w:p w14:paraId="5CF2B0B3" w14:textId="77777777" w:rsidR="00F01884" w:rsidRDefault="00F01884" w:rsidP="00F01884">
      <w:pPr>
        <w:pStyle w:val="ListBullet"/>
      </w:pPr>
      <w:r w:rsidRPr="00F01884">
        <w:t xml:space="preserve">Convert an existing VB 6 Client/Server application to </w:t>
      </w:r>
      <w:r>
        <w:t>C</w:t>
      </w:r>
      <w:r w:rsidRPr="00F01884">
        <w:t># ASP.NET.</w:t>
      </w:r>
    </w:p>
    <w:p w14:paraId="6571A5EE" w14:textId="77777777" w:rsidR="00F01884" w:rsidRDefault="00502D1A" w:rsidP="00F01884">
      <w:pPr>
        <w:pStyle w:val="Heading2"/>
      </w:pPr>
      <w:r w:rsidRPr="00502D1A">
        <w:rPr>
          <w:color w:val="auto"/>
        </w:rPr>
        <w:t>SOFTWARE ENGINEER / CONTRACTOR</w:t>
      </w:r>
      <w:r w:rsidR="00F01884">
        <w:t> | </w:t>
      </w:r>
      <w:r w:rsidRPr="00502D1A">
        <w:t>HCA/Shawn Lee LLC</w:t>
      </w:r>
      <w:r w:rsidR="00F01884">
        <w:t> | </w:t>
      </w:r>
      <w:r w:rsidRPr="00502D1A">
        <w:t>2002-2004</w:t>
      </w:r>
    </w:p>
    <w:p w14:paraId="53F792AC" w14:textId="77777777" w:rsidR="00F01884" w:rsidRDefault="00502D1A" w:rsidP="00E924F0">
      <w:pPr>
        <w:pStyle w:val="ListBullet"/>
      </w:pPr>
      <w:r>
        <w:t>Support team development of company intranet Web Applications for online</w:t>
      </w:r>
      <w:r w:rsidR="00E924F0">
        <w:t xml:space="preserve"> </w:t>
      </w:r>
      <w:r>
        <w:t>Physician Practice Management.</w:t>
      </w:r>
    </w:p>
    <w:p w14:paraId="5BC2A9F3" w14:textId="77777777" w:rsidR="00F01884" w:rsidRDefault="00E924F0" w:rsidP="00F01884">
      <w:pPr>
        <w:pStyle w:val="Heading2"/>
      </w:pPr>
      <w:r w:rsidRPr="00E924F0">
        <w:t>Software Engineer / Contractor</w:t>
      </w:r>
      <w:r w:rsidR="00F01884">
        <w:t> | </w:t>
      </w:r>
      <w:r w:rsidRPr="00E924F0">
        <w:t>Kroger/TEKsystems</w:t>
      </w:r>
      <w:r w:rsidR="00F01884">
        <w:t> | </w:t>
      </w:r>
      <w:r w:rsidRPr="00E924F0">
        <w:t>2001-2002</w:t>
      </w:r>
    </w:p>
    <w:p w14:paraId="55FEA478" w14:textId="77777777" w:rsidR="00F01884" w:rsidRDefault="00E924F0" w:rsidP="00F01884">
      <w:pPr>
        <w:pStyle w:val="ListBullet"/>
      </w:pPr>
      <w:r w:rsidRPr="00E924F0">
        <w:t>Design and build security framework for both web and VB clients to support IPC from multiple platforms such as Win32 applications and Internet Explorer clients.</w:t>
      </w:r>
    </w:p>
    <w:p w14:paraId="24F87D97" w14:textId="77777777" w:rsidR="00E924F0" w:rsidRDefault="00E924F0" w:rsidP="00F01884">
      <w:pPr>
        <w:pStyle w:val="ListBullet"/>
      </w:pPr>
      <w:r w:rsidRPr="00E924F0">
        <w:t>Build web development framework to allow code reuse and standardize future development.</w:t>
      </w:r>
    </w:p>
    <w:p w14:paraId="6BF6D634" w14:textId="77777777" w:rsidR="00E924F0" w:rsidRDefault="00E924F0" w:rsidP="00F01884">
      <w:pPr>
        <w:pStyle w:val="ListBullet"/>
      </w:pPr>
      <w:r w:rsidRPr="00E924F0">
        <w:t>Assisted transition from Microsoft ASP to IBM WebSphere.</w:t>
      </w:r>
    </w:p>
    <w:p w14:paraId="77848C9D" w14:textId="77777777" w:rsidR="00F01884" w:rsidRDefault="00E924F0" w:rsidP="00F01884">
      <w:pPr>
        <w:pStyle w:val="Heading2"/>
      </w:pPr>
      <w:r w:rsidRPr="00E924F0">
        <w:t>Senior Software Engineer</w:t>
      </w:r>
      <w:r w:rsidR="00F01884">
        <w:t> | </w:t>
      </w:r>
      <w:r w:rsidRPr="00E924F0">
        <w:t>SurfMonkey / Scapeware</w:t>
      </w:r>
      <w:r w:rsidR="00F01884">
        <w:t> | </w:t>
      </w:r>
      <w:r w:rsidRPr="00E924F0">
        <w:t>1999-2001</w:t>
      </w:r>
    </w:p>
    <w:sdt>
      <w:sdtPr>
        <w:alias w:val="Key responsibilities for Job Title 2:"/>
        <w:tag w:val="Key responsibilities for Job Title 2:"/>
        <w:id w:val="-1469516881"/>
        <w:placeholder>
          <w:docPart w:val="2D85082DF309714F824AD9CBA260EF80"/>
        </w:placeholder>
        <w:temporary/>
        <w:showingPlcHdr/>
        <w15:appearance w15:val="hidden"/>
      </w:sdtPr>
      <w:sdtEndPr/>
      <w:sdtContent>
        <w:p w14:paraId="33134977" w14:textId="77777777" w:rsidR="00F01884" w:rsidRDefault="00F01884" w:rsidP="00F01884">
          <w:pPr>
            <w:pStyle w:val="ListBullet"/>
          </w:pPr>
          <w:r w:rsidRPr="001B29CF">
            <w:t>This is the place for a brief summary of your key responsibilities and most stellar accomplishments.</w:t>
          </w:r>
        </w:p>
      </w:sdtContent>
    </w:sdt>
    <w:p w14:paraId="05F61966" w14:textId="77777777" w:rsidR="00E924F0" w:rsidRDefault="00E924F0" w:rsidP="008D6788">
      <w:pPr>
        <w:pStyle w:val="ListBullet"/>
      </w:pPr>
      <w:r>
        <w:lastRenderedPageBreak/>
        <w:t>Developed on-line bulletin boards for the user community. Board features include the standard board functionality such as Board, Topic, and Message storing plus a back-end auditing tool for reviewing content for child safety. All topics and boards went through the review process that I designed and coded from scratch.</w:t>
      </w:r>
    </w:p>
    <w:p w14:paraId="4D391640" w14:textId="77777777" w:rsidR="00E924F0" w:rsidRDefault="00E924F0" w:rsidP="00EE3BCF">
      <w:pPr>
        <w:pStyle w:val="ListBullet"/>
      </w:pPr>
      <w:r>
        <w:t>Developed on-line email system to provide parental blocking. This email system was not just a POP relay, rather, a layer between the POP server and the client. All email was stored in an SQL server database to allow searching, post-routing, filtering, and event logging for proof of actions. This allowed us to help protect children from unsafe scripts, unknown contacts, or persons not on a 'buddy list'.</w:t>
      </w:r>
    </w:p>
    <w:p w14:paraId="221777EF" w14:textId="77777777" w:rsidR="00E924F0" w:rsidRDefault="00E924F0" w:rsidP="00EE3BCF">
      <w:pPr>
        <w:pStyle w:val="ListBullet"/>
      </w:pPr>
      <w:r w:rsidRPr="00E924F0">
        <w:t>Developed a web crawler to seek out both good web sites that kids can go to that are safe for children in the designated age group and bad sites such as pornography to build a URL database that gave the content advisors the ability to inspect and edit possible web destinations for the child users.</w:t>
      </w:r>
    </w:p>
    <w:p w14:paraId="7960C7C4" w14:textId="77777777" w:rsidR="00E924F0" w:rsidRDefault="00E924F0" w:rsidP="00EE3BCF">
      <w:pPr>
        <w:pStyle w:val="ListBullet"/>
      </w:pPr>
      <w:r w:rsidRPr="00E924F0">
        <w:t>Developed a tool to publish HTML pages from development to production servers and check differences between the two.</w:t>
      </w:r>
    </w:p>
    <w:p w14:paraId="10DC9009" w14:textId="77777777" w:rsidR="00F01884" w:rsidRDefault="00E924F0" w:rsidP="00F01884">
      <w:pPr>
        <w:pStyle w:val="Heading2"/>
      </w:pPr>
      <w:r w:rsidRPr="00E924F0">
        <w:t>Software Engineer / Contractor</w:t>
      </w:r>
      <w:r w:rsidR="00F01884">
        <w:t> | </w:t>
      </w:r>
      <w:r w:rsidRPr="00E924F0">
        <w:t>Fleamarket.com / Scapeware</w:t>
      </w:r>
      <w:r w:rsidR="00F01884">
        <w:t> | </w:t>
      </w:r>
      <w:r w:rsidRPr="00E924F0">
        <w:t>1999-1999</w:t>
      </w:r>
    </w:p>
    <w:p w14:paraId="788E570C" w14:textId="77777777" w:rsidR="00F01884" w:rsidRDefault="00E924F0" w:rsidP="00F01884">
      <w:pPr>
        <w:pStyle w:val="ListBullet"/>
      </w:pPr>
      <w:r w:rsidRPr="00E924F0">
        <w:t>Install and support back-end servers.</w:t>
      </w:r>
    </w:p>
    <w:p w14:paraId="07AE66E4" w14:textId="77777777" w:rsidR="00E924F0" w:rsidRDefault="00E924F0" w:rsidP="00F01884">
      <w:pPr>
        <w:pStyle w:val="ListBullet"/>
      </w:pPr>
      <w:r w:rsidRPr="00E924F0">
        <w:t>Built prototype for on-line flea market e-commerce web application.</w:t>
      </w:r>
    </w:p>
    <w:p w14:paraId="48ADF24C" w14:textId="77777777" w:rsidR="00F01884" w:rsidRDefault="00E924F0" w:rsidP="00F01884">
      <w:pPr>
        <w:pStyle w:val="Heading2"/>
      </w:pPr>
      <w:r w:rsidRPr="00E924F0">
        <w:t>Software Engineer / Contractor</w:t>
      </w:r>
      <w:r w:rsidR="00F01884">
        <w:t> | </w:t>
      </w:r>
      <w:r w:rsidRPr="00E924F0">
        <w:t>FinTech / Scapeware</w:t>
      </w:r>
      <w:r w:rsidR="00F01884">
        <w:t> | </w:t>
      </w:r>
      <w:sdt>
        <w:sdtPr>
          <w:alias w:val="Dates From - To for Job 2:"/>
          <w:tag w:val="Dates From - To for Job 2:"/>
          <w:id w:val="50430487"/>
          <w:placeholder>
            <w:docPart w:val="225604D67A706B4E9609F6F1432BB6ED"/>
          </w:placeholder>
          <w:temporary/>
          <w:showingPlcHdr/>
          <w15:appearance w15:val="hidden"/>
          <w:text/>
        </w:sdtPr>
        <w:sdtEndPr/>
        <w:sdtContent>
          <w:r w:rsidR="00F01884">
            <w:t>Dates From - To</w:t>
          </w:r>
        </w:sdtContent>
      </w:sdt>
    </w:p>
    <w:p w14:paraId="543533A9" w14:textId="77777777" w:rsidR="00F01884" w:rsidRDefault="00E924F0" w:rsidP="00F01884">
      <w:pPr>
        <w:pStyle w:val="ListBullet"/>
      </w:pPr>
      <w:r w:rsidRPr="00E924F0">
        <w:t>Created VB front-end to convert data files in various formats to ISO-9000 formats for processing in a backend database that was determined by client.</w:t>
      </w:r>
    </w:p>
    <w:p w14:paraId="180BC35F" w14:textId="77777777" w:rsidR="00E924F0" w:rsidRDefault="00E924F0" w:rsidP="00E924F0">
      <w:pPr>
        <w:pStyle w:val="Heading2"/>
      </w:pPr>
      <w:r w:rsidRPr="00E924F0">
        <w:rPr>
          <w:color w:val="auto"/>
        </w:rPr>
        <w:t>SOFTWARE ENGINEER / CONTRACTOR</w:t>
      </w:r>
      <w:r>
        <w:t> | </w:t>
      </w:r>
      <w:r w:rsidRPr="00E924F0">
        <w:t>Cognitive / Scapeware</w:t>
      </w:r>
      <w:r>
        <w:t> | </w:t>
      </w:r>
      <w:r w:rsidRPr="00E924F0">
        <w:t>1998-1999</w:t>
      </w:r>
    </w:p>
    <w:p w14:paraId="1652D959" w14:textId="77777777" w:rsidR="00E924F0" w:rsidRDefault="00E924F0" w:rsidP="00E924F0">
      <w:pPr>
        <w:pStyle w:val="ListBullet"/>
      </w:pPr>
      <w:r w:rsidRPr="00E924F0">
        <w:t>Advised on coding standards for development, built prototypes of applications for proof of concept, and helped create program models for telephone companies managing POTS lines.</w:t>
      </w:r>
    </w:p>
    <w:p w14:paraId="0368E9E7" w14:textId="77777777" w:rsidR="00E924F0" w:rsidRDefault="00E924F0" w:rsidP="00E924F0">
      <w:pPr>
        <w:pStyle w:val="Heading2"/>
      </w:pPr>
      <w:r w:rsidRPr="00E924F0">
        <w:t>Software Engineer / Contractor</w:t>
      </w:r>
      <w:r>
        <w:t> | </w:t>
      </w:r>
      <w:r w:rsidRPr="00E924F0">
        <w:t>Eckerd Corporation</w:t>
      </w:r>
      <w:r>
        <w:t> | </w:t>
      </w:r>
      <w:r w:rsidRPr="00E924F0">
        <w:t>1998-1998</w:t>
      </w:r>
    </w:p>
    <w:p w14:paraId="6AE1E9BB" w14:textId="77777777" w:rsidR="00E924F0" w:rsidRDefault="00E924F0" w:rsidP="00E924F0">
      <w:pPr>
        <w:pStyle w:val="ListBullet"/>
      </w:pPr>
      <w:r w:rsidRPr="00E924F0">
        <w:t>Designed and supported intranet development for inter-office applications such as sales receipts and Microsoft Word Document management.</w:t>
      </w:r>
    </w:p>
    <w:p w14:paraId="77D08837" w14:textId="77777777" w:rsidR="00E924F0" w:rsidRDefault="00C7443F" w:rsidP="00E924F0">
      <w:pPr>
        <w:pStyle w:val="Heading2"/>
      </w:pPr>
      <w:r w:rsidRPr="00C7443F">
        <w:t>Application Developer / Contractor</w:t>
      </w:r>
      <w:r w:rsidR="00E924F0">
        <w:t> | </w:t>
      </w:r>
      <w:r w:rsidR="005D4BB2" w:rsidRPr="005D4BB2">
        <w:t>Intermedia / DMR</w:t>
      </w:r>
      <w:r w:rsidR="00E924F0">
        <w:t> | </w:t>
      </w:r>
      <w:r w:rsidRPr="00C7443F">
        <w:t>1998-1999</w:t>
      </w:r>
    </w:p>
    <w:p w14:paraId="1606ABBB" w14:textId="77777777" w:rsidR="00E924F0" w:rsidRDefault="00C7443F" w:rsidP="00E924F0">
      <w:pPr>
        <w:pStyle w:val="ListBullet"/>
      </w:pPr>
      <w:r w:rsidRPr="00C7443F">
        <w:t xml:space="preserve">Developed a reporting tool in Microsoft Access for managing phone records. The tool outgrew Access as a </w:t>
      </w:r>
      <w:proofErr w:type="gramStart"/>
      <w:r w:rsidRPr="00C7443F">
        <w:t>database</w:t>
      </w:r>
      <w:proofErr w:type="gramEnd"/>
      <w:r w:rsidRPr="00C7443F">
        <w:t xml:space="preserve"> so the tables were moved to Oracle while keeping the forms and client code in Access.</w:t>
      </w:r>
    </w:p>
    <w:p w14:paraId="18F6E141" w14:textId="77777777" w:rsidR="00C7443F" w:rsidRDefault="00C7443F" w:rsidP="00E924F0">
      <w:pPr>
        <w:pStyle w:val="ListBullet"/>
      </w:pPr>
      <w:r w:rsidRPr="00C7443F">
        <w:t>Developed a documentation tool to search and catalog the network for Access MDB files to report table information such as field definitions, number of records, and owner of database.</w:t>
      </w:r>
    </w:p>
    <w:p w14:paraId="522C368E" w14:textId="77777777" w:rsidR="00C7443F" w:rsidRDefault="00C7443F" w:rsidP="00E924F0">
      <w:pPr>
        <w:pStyle w:val="ListBullet"/>
      </w:pPr>
      <w:r w:rsidRPr="00C7443F">
        <w:t>Developed Exchange solution to email Microsoft Excel Spreadsheets that raised application errors due to company-defined validations and program errors.</w:t>
      </w:r>
    </w:p>
    <w:p w14:paraId="0535CB6B" w14:textId="77777777" w:rsidR="00C7443F" w:rsidRDefault="00C7443F" w:rsidP="00E924F0">
      <w:pPr>
        <w:pStyle w:val="ListBullet"/>
      </w:pPr>
      <w:r w:rsidRPr="00C7443F">
        <w:t>Developed Microsoft Word Templates using VBA to create on-line forms for both management and end users.</w:t>
      </w:r>
    </w:p>
    <w:p w14:paraId="7BC97593" w14:textId="77777777" w:rsidR="00E924F0" w:rsidRDefault="0030375D" w:rsidP="00E924F0">
      <w:pPr>
        <w:pStyle w:val="ListBullet"/>
        <w:numPr>
          <w:ilvl w:val="0"/>
          <w:numId w:val="0"/>
        </w:numPr>
        <w:ind w:left="216" w:hanging="216"/>
      </w:pPr>
      <w:r>
        <w:t xml:space="preserve"> </w:t>
      </w:r>
    </w:p>
    <w:p w14:paraId="7AB080F5" w14:textId="77777777" w:rsidR="00F24CD7" w:rsidRDefault="00F24CD7" w:rsidP="00F24CD7">
      <w:pPr>
        <w:pStyle w:val="ListBullet"/>
        <w:numPr>
          <w:ilvl w:val="0"/>
          <w:numId w:val="0"/>
        </w:numPr>
        <w:ind w:left="216" w:hanging="216"/>
      </w:pPr>
    </w:p>
    <w:p w14:paraId="6050413F" w14:textId="77777777" w:rsidR="00F24CD7" w:rsidRDefault="00F24CD7" w:rsidP="00F24CD7">
      <w:pPr>
        <w:pStyle w:val="ListBullet"/>
        <w:numPr>
          <w:ilvl w:val="0"/>
          <w:numId w:val="0"/>
        </w:numPr>
        <w:ind w:left="216" w:hanging="216"/>
      </w:pPr>
    </w:p>
    <w:p w14:paraId="01E3ECAD" w14:textId="77777777" w:rsidR="00F24CD7" w:rsidRDefault="00F24CD7" w:rsidP="00F24CD7">
      <w:pPr>
        <w:pStyle w:val="ListBullet"/>
        <w:numPr>
          <w:ilvl w:val="0"/>
          <w:numId w:val="0"/>
        </w:numPr>
        <w:ind w:left="216" w:hanging="216"/>
      </w:pPr>
    </w:p>
    <w:p w14:paraId="1FFB53B5" w14:textId="77777777" w:rsidR="00F24CD7" w:rsidRPr="001B29CF" w:rsidRDefault="00F24CD7" w:rsidP="00F24CD7">
      <w:pPr>
        <w:pStyle w:val="ListBullet"/>
        <w:numPr>
          <w:ilvl w:val="0"/>
          <w:numId w:val="0"/>
        </w:numPr>
        <w:ind w:left="216" w:hanging="216"/>
      </w:pPr>
    </w:p>
    <w:sectPr w:rsidR="00F24CD7"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36DAE" w14:textId="77777777" w:rsidR="00DE336C" w:rsidRDefault="00DE336C">
      <w:pPr>
        <w:spacing w:after="0"/>
      </w:pPr>
      <w:r>
        <w:separator/>
      </w:r>
    </w:p>
  </w:endnote>
  <w:endnote w:type="continuationSeparator" w:id="0">
    <w:p w14:paraId="62613732" w14:textId="77777777" w:rsidR="00DE336C" w:rsidRDefault="00DE33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Yu Mincho Demibold"/>
    <w:panose1 w:val="020B0604020202020204"/>
    <w:charset w:val="80"/>
    <w:family w:val="roman"/>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35E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5F362" w14:textId="77777777" w:rsidR="00DE336C" w:rsidRDefault="00DE336C">
      <w:pPr>
        <w:spacing w:after="0"/>
      </w:pPr>
      <w:r>
        <w:separator/>
      </w:r>
    </w:p>
  </w:footnote>
  <w:footnote w:type="continuationSeparator" w:id="0">
    <w:p w14:paraId="0686D640" w14:textId="77777777" w:rsidR="00DE336C" w:rsidRDefault="00DE33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0D"/>
    <w:rsid w:val="000A4F59"/>
    <w:rsid w:val="00141A4C"/>
    <w:rsid w:val="001B29CF"/>
    <w:rsid w:val="001D54FA"/>
    <w:rsid w:val="00237A7A"/>
    <w:rsid w:val="0028220F"/>
    <w:rsid w:val="002847D9"/>
    <w:rsid w:val="002B3DCB"/>
    <w:rsid w:val="0030375D"/>
    <w:rsid w:val="00342741"/>
    <w:rsid w:val="00356C14"/>
    <w:rsid w:val="00363C10"/>
    <w:rsid w:val="00502D1A"/>
    <w:rsid w:val="005D4BB2"/>
    <w:rsid w:val="00617B26"/>
    <w:rsid w:val="006270A9"/>
    <w:rsid w:val="00675956"/>
    <w:rsid w:val="00681034"/>
    <w:rsid w:val="006E7E26"/>
    <w:rsid w:val="0075620D"/>
    <w:rsid w:val="00816216"/>
    <w:rsid w:val="00842397"/>
    <w:rsid w:val="008450E3"/>
    <w:rsid w:val="0087734B"/>
    <w:rsid w:val="009D5933"/>
    <w:rsid w:val="00BD768D"/>
    <w:rsid w:val="00C61F8E"/>
    <w:rsid w:val="00C7443F"/>
    <w:rsid w:val="00D17CB8"/>
    <w:rsid w:val="00DA0FB2"/>
    <w:rsid w:val="00DD14D1"/>
    <w:rsid w:val="00DE336C"/>
    <w:rsid w:val="00DE7D0A"/>
    <w:rsid w:val="00E83E4B"/>
    <w:rsid w:val="00E924F0"/>
    <w:rsid w:val="00F01884"/>
    <w:rsid w:val="00F24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5E53"/>
  <w15:chartTrackingRefBased/>
  <w15:docId w15:val="{DC21F695-3220-9044-9F6F-7C1F6B35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795450">
      <w:bodyDiv w:val="1"/>
      <w:marLeft w:val="0"/>
      <w:marRight w:val="0"/>
      <w:marTop w:val="0"/>
      <w:marBottom w:val="0"/>
      <w:divBdr>
        <w:top w:val="none" w:sz="0" w:space="0" w:color="auto"/>
        <w:left w:val="none" w:sz="0" w:space="0" w:color="auto"/>
        <w:bottom w:val="none" w:sz="0" w:space="0" w:color="auto"/>
        <w:right w:val="none" w:sz="0" w:space="0" w:color="auto"/>
      </w:divBdr>
      <w:divsChild>
        <w:div w:id="874002803">
          <w:marLeft w:val="0"/>
          <w:marRight w:val="0"/>
          <w:marTop w:val="0"/>
          <w:marBottom w:val="0"/>
          <w:divBdr>
            <w:top w:val="none" w:sz="0" w:space="0" w:color="auto"/>
            <w:left w:val="none" w:sz="0" w:space="0" w:color="auto"/>
            <w:bottom w:val="none" w:sz="0" w:space="0" w:color="auto"/>
            <w:right w:val="none" w:sz="0" w:space="0" w:color="auto"/>
          </w:divBdr>
          <w:divsChild>
            <w:div w:id="606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6580">
      <w:bodyDiv w:val="1"/>
      <w:marLeft w:val="0"/>
      <w:marRight w:val="0"/>
      <w:marTop w:val="0"/>
      <w:marBottom w:val="0"/>
      <w:divBdr>
        <w:top w:val="none" w:sz="0" w:space="0" w:color="auto"/>
        <w:left w:val="none" w:sz="0" w:space="0" w:color="auto"/>
        <w:bottom w:val="none" w:sz="0" w:space="0" w:color="auto"/>
        <w:right w:val="none" w:sz="0" w:space="0" w:color="auto"/>
      </w:divBdr>
    </w:div>
    <w:div w:id="1724405721">
      <w:bodyDiv w:val="1"/>
      <w:marLeft w:val="0"/>
      <w:marRight w:val="0"/>
      <w:marTop w:val="0"/>
      <w:marBottom w:val="0"/>
      <w:divBdr>
        <w:top w:val="none" w:sz="0" w:space="0" w:color="auto"/>
        <w:left w:val="none" w:sz="0" w:space="0" w:color="auto"/>
        <w:bottom w:val="none" w:sz="0" w:space="0" w:color="auto"/>
        <w:right w:val="none" w:sz="0" w:space="0" w:color="auto"/>
      </w:divBdr>
      <w:divsChild>
        <w:div w:id="1334256845">
          <w:marLeft w:val="0"/>
          <w:marRight w:val="0"/>
          <w:marTop w:val="0"/>
          <w:marBottom w:val="0"/>
          <w:divBdr>
            <w:top w:val="none" w:sz="0" w:space="0" w:color="auto"/>
            <w:left w:val="none" w:sz="0" w:space="0" w:color="auto"/>
            <w:bottom w:val="none" w:sz="0" w:space="0" w:color="auto"/>
            <w:right w:val="none" w:sz="0" w:space="0" w:color="auto"/>
          </w:divBdr>
          <w:divsChild>
            <w:div w:id="953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elson/Library/Containers/com.microsoft.Word/Data/Library/Application%20Support/Microsoft/Office/16.0/DTS/Search/%7bB0389E55-5D6E-AA4C-A251-5CCEC1F48AFE%7d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64813F5B976849B692F4C618E35F1A"/>
        <w:category>
          <w:name w:val="General"/>
          <w:gallery w:val="placeholder"/>
        </w:category>
        <w:types>
          <w:type w:val="bbPlcHdr"/>
        </w:types>
        <w:behaviors>
          <w:behavior w:val="content"/>
        </w:behaviors>
        <w:guid w:val="{515A4BCA-ACEB-C04E-8D8A-78CBF5AAEE19}"/>
      </w:docPartPr>
      <w:docPartBody>
        <w:p w:rsidR="005423B4" w:rsidRDefault="004E3932">
          <w:pPr>
            <w:pStyle w:val="A564813F5B976849B692F4C618E35F1A"/>
          </w:pPr>
          <w:r>
            <w:t>Experience</w:t>
          </w:r>
        </w:p>
      </w:docPartBody>
    </w:docPart>
    <w:docPart>
      <w:docPartPr>
        <w:name w:val="2D85082DF309714F824AD9CBA260EF80"/>
        <w:category>
          <w:name w:val="General"/>
          <w:gallery w:val="placeholder"/>
        </w:category>
        <w:types>
          <w:type w:val="bbPlcHdr"/>
        </w:types>
        <w:behaviors>
          <w:behavior w:val="content"/>
        </w:behaviors>
        <w:guid w:val="{24F73822-391C-714C-AAE6-F73763C4285D}"/>
      </w:docPartPr>
      <w:docPartBody>
        <w:p w:rsidR="005423B4" w:rsidRDefault="0084437E" w:rsidP="0084437E">
          <w:pPr>
            <w:pStyle w:val="2D85082DF309714F824AD9CBA260EF80"/>
          </w:pPr>
          <w:r w:rsidRPr="001B29CF">
            <w:t>This is the place for a brief summary of your key responsibilities and most stellar accomplishments.</w:t>
          </w:r>
        </w:p>
      </w:docPartBody>
    </w:docPart>
    <w:docPart>
      <w:docPartPr>
        <w:name w:val="225604D67A706B4E9609F6F1432BB6ED"/>
        <w:category>
          <w:name w:val="General"/>
          <w:gallery w:val="placeholder"/>
        </w:category>
        <w:types>
          <w:type w:val="bbPlcHdr"/>
        </w:types>
        <w:behaviors>
          <w:behavior w:val="content"/>
        </w:behaviors>
        <w:guid w:val="{35CDBDE8-E1B1-3240-AD79-30D367A6B55B}"/>
      </w:docPartPr>
      <w:docPartBody>
        <w:p w:rsidR="005423B4" w:rsidRDefault="0084437E" w:rsidP="0084437E">
          <w:pPr>
            <w:pStyle w:val="225604D67A706B4E9609F6F1432BB6ED"/>
          </w:pPr>
          <w:r>
            <w:t>Dates From - 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Yu Mincho Demibold"/>
    <w:panose1 w:val="020B0604020202020204"/>
    <w:charset w:val="80"/>
    <w:family w:val="roman"/>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7E"/>
    <w:rsid w:val="004E3932"/>
    <w:rsid w:val="005423B4"/>
    <w:rsid w:val="00734671"/>
    <w:rsid w:val="0084437E"/>
    <w:rsid w:val="008E0439"/>
    <w:rsid w:val="00BD0AD9"/>
    <w:rsid w:val="00E4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EBDAB174DCD4CB76DE002B0508F3D">
    <w:name w:val="8B2EBDAB174DCD4CB76DE002B0508F3D"/>
  </w:style>
  <w:style w:type="paragraph" w:customStyle="1" w:styleId="04867DEFF4D1A74EA6157E6DD8CEB128">
    <w:name w:val="04867DEFF4D1A74EA6157E6DD8CEB128"/>
  </w:style>
  <w:style w:type="paragraph" w:customStyle="1" w:styleId="D7D3EC42929FC0439B424B8A36BF13F2">
    <w:name w:val="D7D3EC42929FC0439B424B8A36BF13F2"/>
  </w:style>
  <w:style w:type="paragraph" w:customStyle="1" w:styleId="3AA522016937514BAA345CB01B609133">
    <w:name w:val="3AA522016937514BAA345CB01B609133"/>
  </w:style>
  <w:style w:type="paragraph" w:customStyle="1" w:styleId="B0295E8B8C4267428701EEC79AE63318">
    <w:name w:val="B0295E8B8C4267428701EEC79AE63318"/>
  </w:style>
  <w:style w:type="paragraph" w:customStyle="1" w:styleId="40BF49DDC1301D40B349836FEA16D9A7">
    <w:name w:val="40BF49DDC1301D40B349836FEA16D9A7"/>
  </w:style>
  <w:style w:type="paragraph" w:customStyle="1" w:styleId="5128E8DE2F956840A6E6975B4B74CB06">
    <w:name w:val="5128E8DE2F956840A6E6975B4B74CB06"/>
  </w:style>
  <w:style w:type="paragraph" w:customStyle="1" w:styleId="3D604E2A9FF041439F3E0CF4EC96ECA1">
    <w:name w:val="3D604E2A9FF041439F3E0CF4EC96ECA1"/>
  </w:style>
  <w:style w:type="paragraph" w:customStyle="1" w:styleId="4F97F298B7EE0046A7AC9AC4E0D1CF9E">
    <w:name w:val="4F97F298B7EE0046A7AC9AC4E0D1CF9E"/>
  </w:style>
  <w:style w:type="paragraph" w:customStyle="1" w:styleId="2517F58ECD39614898B280DBAFCCD160">
    <w:name w:val="2517F58ECD39614898B280DBAFCCD160"/>
  </w:style>
  <w:style w:type="paragraph" w:customStyle="1" w:styleId="3641E23B0B056C4BB22C749E65B810F1">
    <w:name w:val="3641E23B0B056C4BB22C749E65B810F1"/>
  </w:style>
  <w:style w:type="paragraph" w:customStyle="1" w:styleId="4C1A778E7B63284880365FA0923A73FF">
    <w:name w:val="4C1A778E7B63284880365FA0923A73FF"/>
  </w:style>
  <w:style w:type="paragraph" w:customStyle="1" w:styleId="2EF7F67B9105604D84F6D04687D219C5">
    <w:name w:val="2EF7F67B9105604D84F6D04687D219C5"/>
  </w:style>
  <w:style w:type="paragraph" w:customStyle="1" w:styleId="79DA0774D04D1D4AB40C9AF30709E29C">
    <w:name w:val="79DA0774D04D1D4AB40C9AF30709E29C"/>
  </w:style>
  <w:style w:type="paragraph" w:customStyle="1" w:styleId="9C289F28436089458B1D8B432ADCBBC4">
    <w:name w:val="9C289F28436089458B1D8B432ADCBBC4"/>
  </w:style>
  <w:style w:type="paragraph" w:customStyle="1" w:styleId="88D8133106D6FC488596CFE850CFB2D6">
    <w:name w:val="88D8133106D6FC488596CFE850CFB2D6"/>
  </w:style>
  <w:style w:type="paragraph" w:customStyle="1" w:styleId="65F46C19D00B934A90C8F1EE8DCD3642">
    <w:name w:val="65F46C19D00B934A90C8F1EE8DCD3642"/>
  </w:style>
  <w:style w:type="paragraph" w:customStyle="1" w:styleId="9D949FB8A22B994EA338A898657C3214">
    <w:name w:val="9D949FB8A22B994EA338A898657C3214"/>
  </w:style>
  <w:style w:type="paragraph" w:customStyle="1" w:styleId="0B495E52B802B84F93CEFFF038BF2FB2">
    <w:name w:val="0B495E52B802B84F93CEFFF038BF2FB2"/>
  </w:style>
  <w:style w:type="paragraph" w:customStyle="1" w:styleId="A057DE49E9CB8D4CB4F5F08AD27F6C7C">
    <w:name w:val="A057DE49E9CB8D4CB4F5F08AD27F6C7C"/>
  </w:style>
  <w:style w:type="paragraph" w:customStyle="1" w:styleId="5C2471589F0E2C4B97B2E2D3DBB2467C">
    <w:name w:val="5C2471589F0E2C4B97B2E2D3DBB2467C"/>
  </w:style>
  <w:style w:type="paragraph" w:customStyle="1" w:styleId="F33B355DBD713D46A49A3E2A3CC455C8">
    <w:name w:val="F33B355DBD713D46A49A3E2A3CC455C8"/>
  </w:style>
  <w:style w:type="paragraph" w:customStyle="1" w:styleId="AA143BAEDEB5B642AD9B42F01E22F595">
    <w:name w:val="AA143BAEDEB5B642AD9B42F01E22F595"/>
  </w:style>
  <w:style w:type="paragraph" w:customStyle="1" w:styleId="0A5FA8E051F5154AA084E4ABCA4D6D98">
    <w:name w:val="0A5FA8E051F5154AA084E4ABCA4D6D98"/>
  </w:style>
  <w:style w:type="paragraph" w:customStyle="1" w:styleId="A564813F5B976849B692F4C618E35F1A">
    <w:name w:val="A564813F5B976849B692F4C618E35F1A"/>
  </w:style>
  <w:style w:type="paragraph" w:customStyle="1" w:styleId="CD8FE87AB49C7449BB8E0CFB4635C365">
    <w:name w:val="CD8FE87AB49C7449BB8E0CFB4635C365"/>
  </w:style>
  <w:style w:type="paragraph" w:customStyle="1" w:styleId="B849719D13C4CE45AC6366FE6D7EA7BB">
    <w:name w:val="B849719D13C4CE45AC6366FE6D7EA7BB"/>
  </w:style>
  <w:style w:type="paragraph" w:customStyle="1" w:styleId="05EAB0CFBEFAA6498F9F576EE6082034">
    <w:name w:val="05EAB0CFBEFAA6498F9F576EE6082034"/>
  </w:style>
  <w:style w:type="paragraph" w:customStyle="1" w:styleId="6E8B1A7082C00B43969B53A64BC17D26">
    <w:name w:val="6E8B1A7082C00B43969B53A64BC17D26"/>
  </w:style>
  <w:style w:type="paragraph" w:customStyle="1" w:styleId="C2B103BD9E8A3D478C25B69828B48E61">
    <w:name w:val="C2B103BD9E8A3D478C25B69828B48E61"/>
  </w:style>
  <w:style w:type="paragraph" w:customStyle="1" w:styleId="1893777817320E4FA182397158D8E03C">
    <w:name w:val="1893777817320E4FA182397158D8E03C"/>
  </w:style>
  <w:style w:type="paragraph" w:customStyle="1" w:styleId="79513FFC13E70D4D8AB3C6E13B22B0EE">
    <w:name w:val="79513FFC13E70D4D8AB3C6E13B22B0EE"/>
  </w:style>
  <w:style w:type="paragraph" w:customStyle="1" w:styleId="D305C3ED0887AE408D480E4B7F9B875F">
    <w:name w:val="D305C3ED0887AE408D480E4B7F9B875F"/>
  </w:style>
  <w:style w:type="paragraph" w:customStyle="1" w:styleId="3C237D0EA7A90E43A6170AE062198449">
    <w:name w:val="3C237D0EA7A90E43A6170AE062198449"/>
    <w:rsid w:val="0084437E"/>
  </w:style>
  <w:style w:type="paragraph" w:customStyle="1" w:styleId="23F12C1D053B6248A11C0579BC074E85">
    <w:name w:val="23F12C1D053B6248A11C0579BC074E85"/>
    <w:rsid w:val="0084437E"/>
  </w:style>
  <w:style w:type="paragraph" w:customStyle="1" w:styleId="9BBE4D4E306DB646B6D2217F0F16D0B6">
    <w:name w:val="9BBE4D4E306DB646B6D2217F0F16D0B6"/>
    <w:rsid w:val="0084437E"/>
  </w:style>
  <w:style w:type="paragraph" w:customStyle="1" w:styleId="AC06A03DF55ACE4889BAD682F5765245">
    <w:name w:val="AC06A03DF55ACE4889BAD682F5765245"/>
    <w:rsid w:val="0084437E"/>
  </w:style>
  <w:style w:type="paragraph" w:customStyle="1" w:styleId="C239954FFADD964A9677A9DE9A6DEA3E">
    <w:name w:val="C239954FFADD964A9677A9DE9A6DEA3E"/>
    <w:rsid w:val="0084437E"/>
  </w:style>
  <w:style w:type="paragraph" w:customStyle="1" w:styleId="BA5C509A42A38543BA00CDDB6C4C361C">
    <w:name w:val="BA5C509A42A38543BA00CDDB6C4C361C"/>
    <w:rsid w:val="0084437E"/>
  </w:style>
  <w:style w:type="paragraph" w:customStyle="1" w:styleId="4A8F8B29E40BB14790D1EF3873068BB9">
    <w:name w:val="4A8F8B29E40BB14790D1EF3873068BB9"/>
    <w:rsid w:val="0084437E"/>
  </w:style>
  <w:style w:type="paragraph" w:customStyle="1" w:styleId="C3A8DE1318C70D42A4845678DDD3661A">
    <w:name w:val="C3A8DE1318C70D42A4845678DDD3661A"/>
    <w:rsid w:val="0084437E"/>
  </w:style>
  <w:style w:type="paragraph" w:customStyle="1" w:styleId="B6F2EC737F2E3A41B2107A761E04540F">
    <w:name w:val="B6F2EC737F2E3A41B2107A761E04540F"/>
    <w:rsid w:val="0084437E"/>
  </w:style>
  <w:style w:type="paragraph" w:customStyle="1" w:styleId="3E1D40D40D08444798FAE4FA619E0B57">
    <w:name w:val="3E1D40D40D08444798FAE4FA619E0B57"/>
    <w:rsid w:val="0084437E"/>
  </w:style>
  <w:style w:type="paragraph" w:customStyle="1" w:styleId="06F357643FDAD14ABAF5F6DA5416EFFB">
    <w:name w:val="06F357643FDAD14ABAF5F6DA5416EFFB"/>
    <w:rsid w:val="0084437E"/>
  </w:style>
  <w:style w:type="paragraph" w:customStyle="1" w:styleId="48D062E8892D7E48BE72D759634ED8CA">
    <w:name w:val="48D062E8892D7E48BE72D759634ED8CA"/>
    <w:rsid w:val="0084437E"/>
  </w:style>
  <w:style w:type="paragraph" w:customStyle="1" w:styleId="D16D35EBE57E294190BEA49E9AA1B534">
    <w:name w:val="D16D35EBE57E294190BEA49E9AA1B534"/>
    <w:rsid w:val="0084437E"/>
  </w:style>
  <w:style w:type="paragraph" w:customStyle="1" w:styleId="1853D24480438944863F68E0A48644E6">
    <w:name w:val="1853D24480438944863F68E0A48644E6"/>
    <w:rsid w:val="0084437E"/>
  </w:style>
  <w:style w:type="paragraph" w:customStyle="1" w:styleId="3B24D7F2E0CA774685586DB2AF93C26C">
    <w:name w:val="3B24D7F2E0CA774685586DB2AF93C26C"/>
    <w:rsid w:val="0084437E"/>
  </w:style>
  <w:style w:type="paragraph" w:customStyle="1" w:styleId="5FEADB2999E4444E852094D4E4C7F2A7">
    <w:name w:val="5FEADB2999E4444E852094D4E4C7F2A7"/>
    <w:rsid w:val="0084437E"/>
  </w:style>
  <w:style w:type="paragraph" w:customStyle="1" w:styleId="8F5FFF8EED63304293D59D08114D17E0">
    <w:name w:val="8F5FFF8EED63304293D59D08114D17E0"/>
    <w:rsid w:val="0084437E"/>
  </w:style>
  <w:style w:type="paragraph" w:customStyle="1" w:styleId="50F90F971C6D1E4C835F41EEACBF2628">
    <w:name w:val="50F90F971C6D1E4C835F41EEACBF2628"/>
    <w:rsid w:val="0084437E"/>
  </w:style>
  <w:style w:type="paragraph" w:customStyle="1" w:styleId="514150CB3D11D2439802DD535C7D7512">
    <w:name w:val="514150CB3D11D2439802DD535C7D7512"/>
    <w:rsid w:val="0084437E"/>
  </w:style>
  <w:style w:type="paragraph" w:customStyle="1" w:styleId="AD5A8DBAE401FF46BE47398F8A5E1237">
    <w:name w:val="AD5A8DBAE401FF46BE47398F8A5E1237"/>
    <w:rsid w:val="0084437E"/>
  </w:style>
  <w:style w:type="paragraph" w:customStyle="1" w:styleId="FC60916D2A035246B55098FCE1E9D2A9">
    <w:name w:val="FC60916D2A035246B55098FCE1E9D2A9"/>
    <w:rsid w:val="0084437E"/>
  </w:style>
  <w:style w:type="paragraph" w:customStyle="1" w:styleId="D1856F1B2376A64585A0892AC4621DA5">
    <w:name w:val="D1856F1B2376A64585A0892AC4621DA5"/>
    <w:rsid w:val="0084437E"/>
  </w:style>
  <w:style w:type="paragraph" w:customStyle="1" w:styleId="CA3EF2CD70ED684CA1D50E4CBDEE1A9D">
    <w:name w:val="CA3EF2CD70ED684CA1D50E4CBDEE1A9D"/>
    <w:rsid w:val="0084437E"/>
  </w:style>
  <w:style w:type="paragraph" w:customStyle="1" w:styleId="B39216E17B949F4D9493DC9B58035C6A">
    <w:name w:val="B39216E17B949F4D9493DC9B58035C6A"/>
    <w:rsid w:val="0084437E"/>
  </w:style>
  <w:style w:type="paragraph" w:customStyle="1" w:styleId="2D85082DF309714F824AD9CBA260EF80">
    <w:name w:val="2D85082DF309714F824AD9CBA260EF80"/>
    <w:rsid w:val="0084437E"/>
  </w:style>
  <w:style w:type="paragraph" w:customStyle="1" w:styleId="B0D9D44CA62C24468976E84C2211BC57">
    <w:name w:val="B0D9D44CA62C24468976E84C2211BC57"/>
    <w:rsid w:val="0084437E"/>
  </w:style>
  <w:style w:type="paragraph" w:customStyle="1" w:styleId="98B65205EF735C46965188415DECAD28">
    <w:name w:val="98B65205EF735C46965188415DECAD28"/>
    <w:rsid w:val="0084437E"/>
  </w:style>
  <w:style w:type="paragraph" w:customStyle="1" w:styleId="297DAB16AC10044D90D13C05B7C35E23">
    <w:name w:val="297DAB16AC10044D90D13C05B7C35E23"/>
    <w:rsid w:val="0084437E"/>
  </w:style>
  <w:style w:type="paragraph" w:customStyle="1" w:styleId="E7A9270CFA765149BE79195FB7444638">
    <w:name w:val="E7A9270CFA765149BE79195FB7444638"/>
    <w:rsid w:val="0084437E"/>
  </w:style>
  <w:style w:type="paragraph" w:customStyle="1" w:styleId="59781ED25148754E88448E99564594D9">
    <w:name w:val="59781ED25148754E88448E99564594D9"/>
    <w:rsid w:val="0084437E"/>
  </w:style>
  <w:style w:type="paragraph" w:customStyle="1" w:styleId="0A7A87187FE15A49A590AA6E89DE9B49">
    <w:name w:val="0A7A87187FE15A49A590AA6E89DE9B49"/>
    <w:rsid w:val="0084437E"/>
  </w:style>
  <w:style w:type="paragraph" w:customStyle="1" w:styleId="225604D67A706B4E9609F6F1432BB6ED">
    <w:name w:val="225604D67A706B4E9609F6F1432BB6ED"/>
    <w:rsid w:val="0084437E"/>
  </w:style>
  <w:style w:type="paragraph" w:customStyle="1" w:styleId="7D416989A421F948B585513969C0AF0F">
    <w:name w:val="7D416989A421F948B585513969C0AF0F"/>
    <w:rsid w:val="0084437E"/>
  </w:style>
  <w:style w:type="paragraph" w:customStyle="1" w:styleId="3AE47F5418536B4AB64C61603010EC28">
    <w:name w:val="3AE47F5418536B4AB64C61603010EC28"/>
    <w:rsid w:val="0084437E"/>
  </w:style>
  <w:style w:type="paragraph" w:customStyle="1" w:styleId="9C19B822CE373B4D99390B9B98EB6D26">
    <w:name w:val="9C19B822CE373B4D99390B9B98EB6D26"/>
    <w:rsid w:val="0084437E"/>
  </w:style>
  <w:style w:type="paragraph" w:customStyle="1" w:styleId="AD15B0214FE3A94A9FA0790AD1E7232A">
    <w:name w:val="AD15B0214FE3A94A9FA0790AD1E7232A"/>
    <w:rsid w:val="0084437E"/>
  </w:style>
  <w:style w:type="paragraph" w:customStyle="1" w:styleId="172CBBBCE8D172458378D21BB506D9B3">
    <w:name w:val="172CBBBCE8D172458378D21BB506D9B3"/>
    <w:rsid w:val="0084437E"/>
  </w:style>
  <w:style w:type="paragraph" w:customStyle="1" w:styleId="30FB042F2AD33A40941436186445CE56">
    <w:name w:val="30FB042F2AD33A40941436186445CE56"/>
    <w:rsid w:val="0084437E"/>
  </w:style>
  <w:style w:type="paragraph" w:customStyle="1" w:styleId="2E1F1EF3F7D81B4492B7FF895F3409F9">
    <w:name w:val="2E1F1EF3F7D81B4492B7FF895F3409F9"/>
    <w:rsid w:val="0084437E"/>
  </w:style>
  <w:style w:type="paragraph" w:customStyle="1" w:styleId="29EF7691B7131342B9BA1A2D06E47C05">
    <w:name w:val="29EF7691B7131342B9BA1A2D06E47C05"/>
    <w:rsid w:val="0084437E"/>
  </w:style>
  <w:style w:type="paragraph" w:customStyle="1" w:styleId="87A80AACFD5A8842A3B0B1BE42566A62">
    <w:name w:val="87A80AACFD5A8842A3B0B1BE42566A62"/>
    <w:rsid w:val="0084437E"/>
  </w:style>
  <w:style w:type="paragraph" w:customStyle="1" w:styleId="9424DE0199DFC04C80F2BEF56F2101AF">
    <w:name w:val="9424DE0199DFC04C80F2BEF56F2101AF"/>
    <w:rsid w:val="0084437E"/>
  </w:style>
  <w:style w:type="paragraph" w:customStyle="1" w:styleId="C5B0F29ABFA98D4681DAC60E719938F1">
    <w:name w:val="C5B0F29ABFA98D4681DAC60E719938F1"/>
    <w:rsid w:val="0084437E"/>
  </w:style>
  <w:style w:type="paragraph" w:customStyle="1" w:styleId="EA97A112757EB44C9A1C568080F31ACE">
    <w:name w:val="EA97A112757EB44C9A1C568080F31ACE"/>
    <w:rsid w:val="0084437E"/>
  </w:style>
  <w:style w:type="paragraph" w:customStyle="1" w:styleId="8680C30136635A4BAFEF3982789AC7A8">
    <w:name w:val="8680C30136635A4BAFEF3982789AC7A8"/>
    <w:rsid w:val="0084437E"/>
  </w:style>
  <w:style w:type="paragraph" w:customStyle="1" w:styleId="0ACA462100FD9E47A7F209F61860992E">
    <w:name w:val="0ACA462100FD9E47A7F209F61860992E"/>
    <w:rsid w:val="0084437E"/>
  </w:style>
  <w:style w:type="paragraph" w:customStyle="1" w:styleId="F2A72C52DD19B7448282720F5CD4F015">
    <w:name w:val="F2A72C52DD19B7448282720F5CD4F015"/>
    <w:rsid w:val="0084437E"/>
  </w:style>
  <w:style w:type="paragraph" w:customStyle="1" w:styleId="6F01B055F3FA764AA1C85548160E1E43">
    <w:name w:val="6F01B055F3FA764AA1C85548160E1E43"/>
    <w:rsid w:val="0084437E"/>
  </w:style>
  <w:style w:type="paragraph" w:customStyle="1" w:styleId="57F0675F09B66D4A932565662F83CF7B">
    <w:name w:val="57F0675F09B66D4A932565662F83CF7B"/>
    <w:rsid w:val="0084437E"/>
  </w:style>
  <w:style w:type="paragraph" w:customStyle="1" w:styleId="E850E035E40BDA4692B3567AA41B6B71">
    <w:name w:val="E850E035E40BDA4692B3567AA41B6B71"/>
    <w:rsid w:val="0084437E"/>
  </w:style>
  <w:style w:type="paragraph" w:customStyle="1" w:styleId="4D0B6EEE9FD71C47B85A07420ACD2FE6">
    <w:name w:val="4D0B6EEE9FD71C47B85A07420ACD2FE6"/>
    <w:rsid w:val="0084437E"/>
  </w:style>
  <w:style w:type="paragraph" w:customStyle="1" w:styleId="11CFD281B3DA00438EF2CE5638414417">
    <w:name w:val="11CFD281B3DA00438EF2CE5638414417"/>
    <w:rsid w:val="0084437E"/>
  </w:style>
  <w:style w:type="paragraph" w:customStyle="1" w:styleId="7B1AE6A8A1EF114682CDD9724C188B9E">
    <w:name w:val="7B1AE6A8A1EF114682CDD9724C188B9E"/>
    <w:rsid w:val="0084437E"/>
  </w:style>
  <w:style w:type="paragraph" w:customStyle="1" w:styleId="6BA158E918CE714F9EF9BE481D6B33C6">
    <w:name w:val="6BA158E918CE714F9EF9BE481D6B33C6"/>
    <w:rsid w:val="0084437E"/>
  </w:style>
  <w:style w:type="paragraph" w:customStyle="1" w:styleId="00D7DC540FF6254B8686EA39F9F776D5">
    <w:name w:val="00D7DC540FF6254B8686EA39F9F776D5"/>
    <w:rsid w:val="0084437E"/>
  </w:style>
  <w:style w:type="paragraph" w:customStyle="1" w:styleId="9CC984E278C89F41AD39DC11B68305B3">
    <w:name w:val="9CC984E278C89F41AD39DC11B68305B3"/>
    <w:rsid w:val="0084437E"/>
  </w:style>
  <w:style w:type="paragraph" w:customStyle="1" w:styleId="A98BE4D20E7B0343B3DBE4D7ED8D5ED2">
    <w:name w:val="A98BE4D20E7B0343B3DBE4D7ED8D5ED2"/>
    <w:rsid w:val="0084437E"/>
  </w:style>
  <w:style w:type="paragraph" w:customStyle="1" w:styleId="8DF71C63496746459136233FCFADFB15">
    <w:name w:val="8DF71C63496746459136233FCFADFB15"/>
    <w:rsid w:val="0084437E"/>
  </w:style>
  <w:style w:type="paragraph" w:customStyle="1" w:styleId="AF818C15CE78004C837B6A4EB96AEB57">
    <w:name w:val="AF818C15CE78004C837B6A4EB96AEB57"/>
    <w:rsid w:val="0084437E"/>
  </w:style>
  <w:style w:type="paragraph" w:customStyle="1" w:styleId="270B9949698C144CA291E56D88C11CB2">
    <w:name w:val="270B9949698C144CA291E56D88C11CB2"/>
    <w:rsid w:val="0084437E"/>
  </w:style>
  <w:style w:type="paragraph" w:customStyle="1" w:styleId="DE7664A88797E441967B06F7FD97D5C9">
    <w:name w:val="DE7664A88797E441967B06F7FD97D5C9"/>
    <w:rsid w:val="00844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3D440-9C7D-4944-B710-1B55421E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{B0389E55-5D6E-AA4C-A251-5CCEC1F48AFE}tf02918880.dotx</Template>
  <TotalTime>2</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Nelson</dc:creator>
  <cp:keywords/>
  <cp:lastModifiedBy>John Nelson</cp:lastModifiedBy>
  <cp:revision>6</cp:revision>
  <cp:lastPrinted>2020-05-12T15:28:00Z</cp:lastPrinted>
  <dcterms:created xsi:type="dcterms:W3CDTF">2020-05-12T15:28:00Z</dcterms:created>
  <dcterms:modified xsi:type="dcterms:W3CDTF">2020-05-12T16:34:00Z</dcterms:modified>
  <cp:version/>
</cp:coreProperties>
</file>